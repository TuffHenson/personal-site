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9B" w:rsidRPr="001E1458" w:rsidRDefault="00FC4DB5">
      <w:pPr>
        <w:pStyle w:val="Name"/>
        <w:rPr>
          <w:rFonts w:ascii="Times New Roman" w:hAnsi="Times New Roman"/>
        </w:rPr>
      </w:pPr>
      <w:sdt>
        <w:sdtPr>
          <w:rPr>
            <w:rFonts w:ascii="Times New Roman" w:hAnsi="Times New Roman"/>
            <w:sz w:val="22"/>
            <w:szCs w:val="22"/>
          </w:rPr>
          <w:alias w:val="Your Name"/>
          <w:tag w:val=""/>
          <w:id w:val="1197042864"/>
          <w:placeholder>
            <w:docPart w:val="F1A74EFCFB8142EEB4087A31155781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5138D">
            <w:rPr>
              <w:rFonts w:ascii="Times New Roman" w:hAnsi="Times New Roman"/>
              <w:sz w:val="22"/>
              <w:szCs w:val="22"/>
            </w:rPr>
            <w:t>Tuff Henson</w:t>
          </w:r>
          <w:r w:rsidR="00C5138D">
            <w:rPr>
              <w:rFonts w:ascii="Times New Roman" w:hAnsi="Times New Roman"/>
              <w:sz w:val="22"/>
              <w:szCs w:val="22"/>
            </w:rPr>
            <w:tab/>
            <w:t xml:space="preserve">2829 Sunshine ridge rd, richland, wa  99352 </w:t>
          </w:r>
          <w:r w:rsidR="00C5138D">
            <w:rPr>
              <w:rFonts w:ascii="Times New Roman" w:hAnsi="Times New Roman"/>
              <w:sz w:val="22"/>
              <w:szCs w:val="22"/>
            </w:rPr>
            <w:tab/>
            <w:t xml:space="preserve">  phone: (509)845-0206</w:t>
          </w:r>
        </w:sdtContent>
      </w:sdt>
    </w:p>
    <w:tbl>
      <w:tblPr>
        <w:tblStyle w:val="ResumeTable"/>
        <w:tblW w:w="5042" w:type="pct"/>
        <w:tblLook w:val="04A0" w:firstRow="1" w:lastRow="0" w:firstColumn="1" w:lastColumn="0" w:noHBand="0" w:noVBand="1"/>
        <w:tblDescription w:val="Resume"/>
      </w:tblPr>
      <w:tblGrid>
        <w:gridCol w:w="1905"/>
        <w:gridCol w:w="506"/>
        <w:gridCol w:w="8480"/>
      </w:tblGrid>
      <w:tr w:rsidR="003A4F9B" w:rsidTr="00F80E26">
        <w:trPr>
          <w:trHeight w:val="864"/>
        </w:trPr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Objective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p w:rsidR="003A4F9B" w:rsidRDefault="00360809" w:rsidP="00D332CD">
            <w:pPr>
              <w:pStyle w:val="ResumeText"/>
            </w:pPr>
            <w:r>
              <w:t>Become employed thr</w:t>
            </w:r>
            <w:r w:rsidR="004F43B7">
              <w:t>ough</w:t>
            </w:r>
            <w:r w:rsidR="00C5138D">
              <w:t xml:space="preserve"> sum</w:t>
            </w:r>
            <w:r w:rsidR="00905A31">
              <w:t>m</w:t>
            </w:r>
            <w:r w:rsidR="00C5138D">
              <w:t>er</w:t>
            </w:r>
            <w:r w:rsidR="004F43B7">
              <w:t xml:space="preserve"> t</w:t>
            </w:r>
            <w:r w:rsidR="00905A31">
              <w:t>o</w:t>
            </w:r>
            <w:r w:rsidR="00680A92">
              <w:t xml:space="preserve"> help fund my college education</w:t>
            </w:r>
            <w:r w:rsidR="00905A31">
              <w:t xml:space="preserve"> as a music composition</w:t>
            </w:r>
            <w:r w:rsidR="00F46ED1">
              <w:t xml:space="preserve"> and computer science</w:t>
            </w:r>
            <w:r w:rsidR="00905A31">
              <w:t xml:space="preserve"> student at Whitworth University.</w:t>
            </w:r>
          </w:p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Skills &amp; Abilities</w:t>
            </w:r>
          </w:p>
        </w:tc>
        <w:tc>
          <w:tcPr>
            <w:tcW w:w="506" w:type="dxa"/>
          </w:tcPr>
          <w:p w:rsidR="00F80E26" w:rsidRDefault="00F80E26"/>
        </w:tc>
        <w:tc>
          <w:tcPr>
            <w:tcW w:w="8480" w:type="dxa"/>
          </w:tcPr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Python, C++, C, and Assembly programming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HTML, CSS, JavaScript, JQuery, MySQL, PHP, and WordPress AJAX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Web Design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Proficiency with Windows, iOS, and Linux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Apache and XAMPP web server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Data structures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Efficient collaboration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Test case document /design document writing</w:t>
            </w:r>
          </w:p>
          <w:p w:rsidR="00F80E26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Timely and goal-oriented project execution</w:t>
            </w:r>
          </w:p>
          <w:p w:rsidR="00680A92" w:rsidRPr="00F80E26" w:rsidRDefault="00680A92" w:rsidP="00680A92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IT and Technical Support</w:t>
            </w:r>
          </w:p>
          <w:p w:rsidR="00CA33A8" w:rsidRPr="00F80E26" w:rsidRDefault="00F80E26" w:rsidP="00F80E26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 xml:space="preserve">Reports and </w:t>
            </w:r>
            <w:r w:rsidR="00CA33A8" w:rsidRPr="00F80E26">
              <w:rPr>
                <w:sz w:val="18"/>
                <w:szCs w:val="18"/>
              </w:rPr>
              <w:t>data</w:t>
            </w:r>
            <w:r w:rsidRPr="00F80E26">
              <w:rPr>
                <w:sz w:val="18"/>
                <w:szCs w:val="18"/>
              </w:rPr>
              <w:t xml:space="preserve"> display</w:t>
            </w:r>
            <w:r w:rsidR="00CA33A8" w:rsidRPr="00F80E26">
              <w:rPr>
                <w:sz w:val="18"/>
                <w:szCs w:val="18"/>
              </w:rPr>
              <w:t xml:space="preserve"> in programs such as Microsoft Word Excel, and PowerPoint</w:t>
            </w:r>
          </w:p>
          <w:p w:rsidR="00CA33A8" w:rsidRPr="00F80E26" w:rsidRDefault="00CA33A8" w:rsidP="00CA33A8">
            <w:pPr>
              <w:pStyle w:val="ResumeText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F80E26">
              <w:rPr>
                <w:sz w:val="18"/>
                <w:szCs w:val="18"/>
              </w:rPr>
              <w:t>Presentation and public speaking</w:t>
            </w:r>
          </w:p>
          <w:p w:rsidR="00F80E26" w:rsidRDefault="00CA33A8" w:rsidP="00F80E26">
            <w:pPr>
              <w:pStyle w:val="ResumeText"/>
              <w:numPr>
                <w:ilvl w:val="0"/>
                <w:numId w:val="1"/>
              </w:numPr>
            </w:pPr>
            <w:r w:rsidRPr="00F80E26">
              <w:rPr>
                <w:sz w:val="18"/>
                <w:szCs w:val="18"/>
              </w:rPr>
              <w:t>Customer service experience</w:t>
            </w:r>
          </w:p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Experience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121EF6E6C88C4F90A1EF8EC673230476"/>
                  </w:placeholder>
                  <w15:color w:val="C0C0C0"/>
                  <w15:repeatingSectionItem/>
                </w:sdtPr>
                <w:sdtEndPr/>
                <w:sdtContent>
                  <w:p w:rsidR="003A4F9B" w:rsidRPr="00533C91" w:rsidRDefault="00183FAB">
                    <w:pPr>
                      <w:pStyle w:val="Heading2"/>
                      <w:rPr>
                        <w:i/>
                      </w:rPr>
                    </w:pPr>
                    <w:r w:rsidRPr="00533C91">
                      <w:rPr>
                        <w:i/>
                      </w:rPr>
                      <w:t>Computer Science TA – Kamiakin high</w:t>
                    </w:r>
                    <w:r w:rsidR="001E4908">
                      <w:rPr>
                        <w:i/>
                      </w:rPr>
                      <w:t xml:space="preserve"> </w:t>
                    </w:r>
                    <w:r w:rsidRPr="00533C91">
                      <w:rPr>
                        <w:i/>
                      </w:rPr>
                      <w:t>school</w:t>
                    </w:r>
                  </w:p>
                  <w:p w:rsidR="00A23561" w:rsidRDefault="0053216A" w:rsidP="00F46ED1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September 2013 – June </w:t>
                    </w:r>
                    <w:r w:rsidR="00BB30A4">
                      <w:rPr>
                        <w:i/>
                      </w:rPr>
                      <w:t>2014</w:t>
                    </w:r>
                  </w:p>
                  <w:p w:rsidR="004348AA" w:rsidRPr="003B319D" w:rsidRDefault="00A23561" w:rsidP="00F46ED1">
                    <w:pPr>
                      <w:pStyle w:val="ResumeTex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I was responsible for teaching, grading, and organizing lesson plans for an introductory high school computer science course. </w:t>
                    </w:r>
                    <w:r w:rsidR="00360809">
                      <w:rPr>
                        <w:i/>
                      </w:rPr>
                      <w:t>I</w:t>
                    </w:r>
                    <w:r>
                      <w:rPr>
                        <w:i/>
                      </w:rPr>
                      <w:t xml:space="preserve"> took this position in my senior year of high school and</w:t>
                    </w:r>
                    <w:r w:rsidR="00360809">
                      <w:rPr>
                        <w:i/>
                      </w:rPr>
                      <w:t xml:space="preserve"> had</w:t>
                    </w:r>
                    <w:r w:rsidR="00E261DB">
                      <w:rPr>
                        <w:i/>
                      </w:rPr>
                      <w:t xml:space="preserve"> to </w:t>
                    </w:r>
                    <w:r w:rsidR="00665F8C">
                      <w:rPr>
                        <w:i/>
                      </w:rPr>
                      <w:t>learn and apply programming concep</w:t>
                    </w:r>
                    <w:r w:rsidR="00360809">
                      <w:rPr>
                        <w:i/>
                      </w:rPr>
                      <w:t>ts ahead of the students and then</w:t>
                    </w:r>
                    <w:r>
                      <w:rPr>
                        <w:i/>
                      </w:rPr>
                      <w:t xml:space="preserve"> teach these</w:t>
                    </w:r>
                    <w:r w:rsidR="00665F8C">
                      <w:rPr>
                        <w:i/>
                      </w:rPr>
                      <w:t xml:space="preserve"> concepts</w:t>
                    </w:r>
                    <w:r>
                      <w:rPr>
                        <w:i/>
                      </w:rPr>
                      <w:t xml:space="preserve"> to students</w:t>
                    </w:r>
                    <w:r w:rsidR="00665F8C">
                      <w:rPr>
                        <w:i/>
                      </w:rPr>
                      <w:t xml:space="preserve">. I also </w:t>
                    </w:r>
                    <w:r w:rsidR="00785975">
                      <w:rPr>
                        <w:i/>
                      </w:rPr>
                      <w:t xml:space="preserve">graded assignments and labs </w:t>
                    </w:r>
                    <w:r w:rsidR="00F46ED1">
                      <w:rPr>
                        <w:i/>
                      </w:rPr>
                      <w:t>and helped with paperwork.</w:t>
                    </w:r>
                    <w:r>
                      <w:rPr>
                        <w:i/>
                      </w:rPr>
                      <w:t xml:space="preserve"> This class was </w:t>
                    </w:r>
                    <w:r w:rsidR="00E0128E">
                      <w:rPr>
                        <w:i/>
                      </w:rPr>
                      <w:t>primarily in the Python programming language.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-1915148053"/>
                  <w:placeholder>
                    <w:docPart w:val="955CF57B97A84B44BFDA7BA1CE88ED04"/>
                  </w:placeholder>
                  <w15:color w:val="C0C0C0"/>
                  <w15:repeatingSectionItem/>
                </w:sdtPr>
                <w:sdtContent>
                  <w:p w:rsidR="004348AA" w:rsidRPr="00533C91" w:rsidRDefault="004348AA" w:rsidP="004348AA">
                    <w:pPr>
                      <w:pStyle w:val="Heading2"/>
                      <w:rPr>
                        <w:i/>
                      </w:rPr>
                    </w:pPr>
                    <w:r>
                      <w:rPr>
                        <w:i/>
                      </w:rPr>
                      <w:t>Nonprofit Website Design –</w:t>
                    </w:r>
                    <w:r w:rsidR="00A23561">
                      <w:rPr>
                        <w:i/>
                      </w:rPr>
                      <w:t xml:space="preserve"> Whitworth university</w:t>
                    </w:r>
                  </w:p>
                  <w:p w:rsidR="004348AA" w:rsidRDefault="004348AA" w:rsidP="004348AA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January 2017</w:t>
                    </w:r>
                  </w:p>
                  <w:p w:rsidR="005D29DC" w:rsidRPr="003B319D" w:rsidRDefault="004348AA" w:rsidP="004348AA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i/>
                      </w:rPr>
                      <w:t>I collaborated with a team of student programmers to design a website for the West Central Community Center. This project involved meeting the criteria of the clients and implementing their parameters using WordPress and CSS.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-1878457956"/>
                  <w:placeholder>
                    <w:docPart w:val="7AD8BB06CF04403D881BD5D0DCBB14E3"/>
                  </w:placeholder>
                  <w15:color w:val="C0C0C0"/>
                  <w15:repeatingSectionItem/>
                </w:sdtPr>
                <w:sdtContent>
                  <w:p w:rsidR="005D29DC" w:rsidRPr="00533C91" w:rsidRDefault="005D29DC" w:rsidP="005D29DC">
                    <w:pPr>
                      <w:pStyle w:val="Heading2"/>
                      <w:rPr>
                        <w:i/>
                      </w:rPr>
                    </w:pPr>
                    <w:r>
                      <w:rPr>
                        <w:i/>
                      </w:rPr>
                      <w:t>Freight / Sales / receiving associate– The Home Depot</w:t>
                    </w:r>
                  </w:p>
                  <w:p w:rsidR="005D29DC" w:rsidRDefault="005D29DC" w:rsidP="005D29D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June 2015 – August 2015/ February 2016-August 2016 </w:t>
                    </w:r>
                  </w:p>
                  <w:p w:rsidR="003A4F9B" w:rsidRPr="003B319D" w:rsidRDefault="005D29DC" w:rsidP="005D29DC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I worked as a freight associate for the Home Depot from June 2015 to August 2015. In 2016, I moved up as a sales associate and sold electrical equipment and lighting fixtures to customers. I then moved up as a receiving associate, where I was responsible for receiving shipments, processing shipping paperwork, handling returns, staging freight, and providing excellent customer service.</w:t>
                    </w:r>
                  </w:p>
                </w:sdtContent>
              </w:sdt>
            </w:sdtContent>
          </w:sdt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Education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21EF6E6C88C4F90A1EF8EC673230476"/>
                  </w:placeholder>
                  <w15:repeatingSectionItem/>
                </w:sdtPr>
                <w:sdtEndPr/>
                <w:sdtContent>
                  <w:p w:rsidR="003A4F9B" w:rsidRPr="00533C91" w:rsidRDefault="00D332CD">
                    <w:pPr>
                      <w:pStyle w:val="Heading2"/>
                      <w:rPr>
                        <w:i/>
                      </w:rPr>
                    </w:pPr>
                    <w:r w:rsidRPr="00533C91">
                      <w:rPr>
                        <w:i/>
                      </w:rPr>
                      <w:t>Kamiakin h</w:t>
                    </w:r>
                    <w:r w:rsidR="004348AA">
                      <w:rPr>
                        <w:i/>
                      </w:rPr>
                      <w:t>igh school-kennewick, wa-diploma</w:t>
                    </w:r>
                  </w:p>
                  <w:p w:rsidR="00533C91" w:rsidRPr="00533C91" w:rsidRDefault="00C46E04" w:rsidP="00183FAB">
                    <w:pPr>
                      <w:rPr>
                        <w:i/>
                      </w:rPr>
                    </w:pPr>
                    <w:r w:rsidRPr="00533C91">
                      <w:rPr>
                        <w:i/>
                      </w:rPr>
                      <w:t xml:space="preserve">I graduated high school </w:t>
                    </w:r>
                    <w:r w:rsidR="00360809">
                      <w:rPr>
                        <w:i/>
                      </w:rPr>
                      <w:t>with a 3.85 cumulative GPA,</w:t>
                    </w:r>
                    <w:r w:rsidRPr="00533C91">
                      <w:rPr>
                        <w:i/>
                      </w:rPr>
                      <w:t xml:space="preserve"> achieving an AP Scholar with Distinction awa</w:t>
                    </w:r>
                    <w:r w:rsidR="00360809">
                      <w:rPr>
                        <w:i/>
                      </w:rPr>
                      <w:t>rd for my scores on AP exams as well as</w:t>
                    </w:r>
                    <w:r w:rsidRPr="00533C91">
                      <w:rPr>
                        <w:i/>
                      </w:rPr>
                      <w:t xml:space="preserve"> a National Merit </w:t>
                    </w:r>
                    <w:r w:rsidR="00533C91">
                      <w:rPr>
                        <w:i/>
                      </w:rPr>
                      <w:t xml:space="preserve">Commendation </w:t>
                    </w:r>
                    <w:r w:rsidRPr="00533C91">
                      <w:rPr>
                        <w:i/>
                      </w:rPr>
                      <w:t>for</w:t>
                    </w:r>
                    <w:r w:rsidR="00BF6014" w:rsidRPr="00533C91">
                      <w:rPr>
                        <w:i/>
                      </w:rPr>
                      <w:t xml:space="preserve"> my PSAT score. While in </w:t>
                    </w:r>
                    <w:r w:rsidR="00BF6014" w:rsidRPr="00533C91">
                      <w:rPr>
                        <w:i/>
                      </w:rPr>
                      <w:lastRenderedPageBreak/>
                      <w:t>scho</w:t>
                    </w:r>
                    <w:r w:rsidR="00360809">
                      <w:rPr>
                        <w:i/>
                      </w:rPr>
                      <w:t>ol</w:t>
                    </w:r>
                    <w:r w:rsidR="00BF6014" w:rsidRPr="00533C91">
                      <w:rPr>
                        <w:i/>
                      </w:rPr>
                      <w:t xml:space="preserve"> I was a dedicated</w:t>
                    </w:r>
                    <w:r w:rsidR="00360809">
                      <w:rPr>
                        <w:i/>
                      </w:rPr>
                      <w:t xml:space="preserve"> and active</w:t>
                    </w:r>
                    <w:r w:rsidR="00BF6014" w:rsidRPr="00533C91">
                      <w:rPr>
                        <w:i/>
                      </w:rPr>
                      <w:t xml:space="preserve"> member of the </w:t>
                    </w:r>
                    <w:r w:rsidR="00360809">
                      <w:rPr>
                        <w:i/>
                      </w:rPr>
                      <w:t xml:space="preserve">Tri Cities Steel Band, </w:t>
                    </w:r>
                    <w:r w:rsidR="00EE6966">
                      <w:rPr>
                        <w:i/>
                      </w:rPr>
                      <w:t>orchestra, band, jazz band</w:t>
                    </w:r>
                    <w:r w:rsidR="00360809">
                      <w:rPr>
                        <w:i/>
                      </w:rPr>
                      <w:t>,</w:t>
                    </w:r>
                    <w:r w:rsidR="00BF6014" w:rsidRPr="00533C91">
                      <w:rPr>
                        <w:i/>
                      </w:rPr>
                      <w:t xml:space="preserve"> German Club, Tech Club, and National Honor Society.</w:t>
                    </w:r>
                    <w:r w:rsidR="00360809">
                      <w:rPr>
                        <w:i/>
                      </w:rPr>
                      <w:t xml:space="preserve">  I was treasurer of Ge</w:t>
                    </w:r>
                    <w:r w:rsidR="00EE6966">
                      <w:rPr>
                        <w:i/>
                      </w:rPr>
                      <w:t>rman Club during my Junior year.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1916121579"/>
                  <w:placeholder>
                    <w:docPart w:val="D1847B2D747B482986B906FA705FD348"/>
                  </w:placeholder>
                  <w15:repeatingSectionItem/>
                </w:sdtPr>
                <w:sdtEndPr/>
                <w:sdtContent>
                  <w:p w:rsidR="00E1053E" w:rsidRPr="00E1053E" w:rsidRDefault="00AB731B" w:rsidP="00E1053E">
                    <w:pPr>
                      <w:pStyle w:val="Heading2"/>
                      <w:rPr>
                        <w:i/>
                      </w:rPr>
                    </w:pPr>
                    <w:r>
                      <w:rPr>
                        <w:i/>
                      </w:rPr>
                      <w:t>Brigham Young university-Provo, Ut</w:t>
                    </w:r>
                    <w:r w:rsidR="005D29DC">
                      <w:rPr>
                        <w:i/>
                      </w:rPr>
                      <w:t xml:space="preserve">— </w:t>
                    </w:r>
                    <w:r w:rsidR="0053216A">
                      <w:rPr>
                        <w:i/>
                      </w:rPr>
                      <w:t>student</w:t>
                    </w:r>
                  </w:p>
                  <w:p w:rsidR="00F46ED1" w:rsidRPr="00533C91" w:rsidRDefault="001E4908" w:rsidP="00183FAB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I completed 45 credit hours</w:t>
                    </w:r>
                    <w:r w:rsidR="00E1053E">
                      <w:rPr>
                        <w:i/>
                      </w:rPr>
                      <w:t xml:space="preserve"> at BYU with a 3.8</w:t>
                    </w:r>
                    <w:r>
                      <w:rPr>
                        <w:i/>
                      </w:rPr>
                      <w:t>7 GPA</w:t>
                    </w:r>
                    <w:r w:rsidR="00494597">
                      <w:rPr>
                        <w:i/>
                      </w:rPr>
                      <w:t xml:space="preserve">, with an emphasis on computer science </w:t>
                    </w:r>
                    <w:r w:rsidR="006E27AF">
                      <w:rPr>
                        <w:i/>
                      </w:rPr>
                      <w:t xml:space="preserve">and music </w:t>
                    </w:r>
                    <w:r w:rsidR="00494597">
                      <w:rPr>
                        <w:i/>
                      </w:rPr>
                      <w:t>skills</w:t>
                    </w:r>
                    <w:r w:rsidR="00E0128E">
                      <w:rPr>
                        <w:i/>
                      </w:rPr>
                      <w:t>, specifically C++, C, and assembly languages</w:t>
                    </w:r>
                    <w:r w:rsidR="0053216A">
                      <w:rPr>
                        <w:i/>
                      </w:rPr>
                      <w:t>.</w:t>
                    </w:r>
                    <w:r w:rsidR="007E30C6">
                      <w:rPr>
                        <w:i/>
                      </w:rPr>
                      <w:t xml:space="preserve"> I had an academic scholarship and was invited to be a member of the Phi Beta Kappa honor s</w:t>
                    </w:r>
                    <w:r w:rsidR="006A5692">
                      <w:rPr>
                        <w:i/>
                      </w:rPr>
                      <w:t>ociety.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i/>
                    <w:caps w:val="0"/>
                    <w:color w:val="595959" w:themeColor="text1" w:themeTint="A6"/>
                    <w14:ligatures w14:val="none"/>
                  </w:rPr>
                  <w:id w:val="913744123"/>
                  <w:placeholder>
                    <w:docPart w:val="8116F0C9AA334C41ADC19D1AA2AB2C69"/>
                  </w:placeholder>
                  <w15:repeatingSectionItem/>
                </w:sdtPr>
                <w:sdtEndPr/>
                <w:sdtContent>
                  <w:p w:rsidR="00F46ED1" w:rsidRDefault="00F46ED1" w:rsidP="00F46ED1">
                    <w:pPr>
                      <w:pStyle w:val="Heading2"/>
                      <w:rPr>
                        <w:i/>
                      </w:rPr>
                    </w:pPr>
                    <w:r>
                      <w:rPr>
                        <w:i/>
                      </w:rPr>
                      <w:t>Whitworth University- Spokane, wa – Student</w:t>
                    </w:r>
                  </w:p>
                  <w:p w:rsidR="003A4F9B" w:rsidRPr="00F46ED1" w:rsidRDefault="005D29DC" w:rsidP="005D29DC">
                    <w:r w:rsidRPr="005D29DC">
                      <w:rPr>
                        <w:i/>
                      </w:rPr>
                      <w:t xml:space="preserve">I am currently a student </w:t>
                    </w:r>
                    <w:r w:rsidR="00F46ED1" w:rsidRPr="005D29DC">
                      <w:rPr>
                        <w:i/>
                      </w:rPr>
                      <w:t xml:space="preserve">at Whitworth, with a GPA of 3.98. I </w:t>
                    </w:r>
                    <w:r w:rsidRPr="005D29DC">
                      <w:rPr>
                        <w:i/>
                      </w:rPr>
                      <w:t>study</w:t>
                    </w:r>
                    <w:r w:rsidR="00F46ED1" w:rsidRPr="005D29DC">
                      <w:rPr>
                        <w:i/>
                      </w:rPr>
                      <w:t xml:space="preserve"> both music and computer science. I </w:t>
                    </w:r>
                    <w:r w:rsidRPr="005D29DC">
                      <w:rPr>
                        <w:i/>
                      </w:rPr>
                      <w:t xml:space="preserve">took </w:t>
                    </w:r>
                    <w:r w:rsidR="00F46ED1" w:rsidRPr="005D29DC">
                      <w:rPr>
                        <w:i/>
                      </w:rPr>
                      <w:t xml:space="preserve">a class in internet applications, where I focused primarily </w:t>
                    </w:r>
                    <w:r w:rsidRPr="005D29DC">
                      <w:rPr>
                        <w:i/>
                      </w:rPr>
                      <w:t>on learning HTML, CSS, and JavaS</w:t>
                    </w:r>
                    <w:r w:rsidR="00F46ED1" w:rsidRPr="005D29DC">
                      <w:rPr>
                        <w:i/>
                      </w:rPr>
                      <w:t>cript and JQuery</w:t>
                    </w:r>
                    <w:r w:rsidRPr="005D29DC">
                      <w:rPr>
                        <w:i/>
                      </w:rPr>
                      <w:t>, as well as the database languages MySQL and PHP</w:t>
                    </w:r>
                    <w:r w:rsidR="00F46ED1" w:rsidRPr="005D29DC">
                      <w:rPr>
                        <w:i/>
                      </w:rPr>
                      <w:t>.</w:t>
                    </w:r>
                    <w:r w:rsidR="007E30C6">
                      <w:rPr>
                        <w:i/>
                      </w:rPr>
                      <w:t xml:space="preserve"> I have both an academic </w:t>
                    </w:r>
                    <w:r w:rsidR="007E30C6">
                      <w:rPr>
                        <w:i/>
                      </w:rPr>
                      <w:t>scholarship</w:t>
                    </w:r>
                    <w:r w:rsidR="007E30C6">
                      <w:rPr>
                        <w:i/>
                      </w:rPr>
                      <w:t xml:space="preserve"> and music scholarship.</w:t>
                    </w:r>
                  </w:p>
                </w:sdtContent>
              </w:sdt>
            </w:sdtContent>
          </w:sdt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lastRenderedPageBreak/>
              <w:t>Communication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p w:rsidR="003A4F9B" w:rsidRDefault="001F2BC9" w:rsidP="00031C50">
            <w:pPr>
              <w:pStyle w:val="ResumeText"/>
            </w:pPr>
            <w:r>
              <w:t>As a TA for a challenging computer scien</w:t>
            </w:r>
            <w:r w:rsidR="00031C50">
              <w:t>ce class, a private music lesson</w:t>
            </w:r>
            <w:r>
              <w:t xml:space="preserve"> teacher, and a me</w:t>
            </w:r>
            <w:r w:rsidR="00360809">
              <w:t xml:space="preserve">mber of several bands, I </w:t>
            </w:r>
            <w:r>
              <w:t>learn</w:t>
            </w:r>
            <w:r w:rsidR="00360809">
              <w:t>ed</w:t>
            </w:r>
            <w:r>
              <w:t xml:space="preserve"> how to interact, lead, and teach others at a high level. When teaching, the ability to speak simply and constructively is </w:t>
            </w:r>
            <w:r w:rsidR="002B5D98">
              <w:t>imperative</w:t>
            </w:r>
            <w:bookmarkStart w:id="0" w:name="_GoBack"/>
            <w:bookmarkEnd w:id="0"/>
            <w:r>
              <w:t xml:space="preserve"> and I have years of experience with this</w:t>
            </w:r>
            <w:r w:rsidR="00CC754B">
              <w:t xml:space="preserve"> style of communication</w:t>
            </w:r>
            <w:r>
              <w:t xml:space="preserve">. </w:t>
            </w:r>
          </w:p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Leadership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p w:rsidR="008878BC" w:rsidRDefault="001C7A09" w:rsidP="00BF7DA1">
            <w:pPr>
              <w:pStyle w:val="ResumeText"/>
            </w:pPr>
            <w:r>
              <w:t>I was a senior member of a steel drum band in my 12</w:t>
            </w:r>
            <w:r w:rsidRPr="001C7A09">
              <w:rPr>
                <w:vertAlign w:val="superscript"/>
              </w:rPr>
              <w:t>th</w:t>
            </w:r>
            <w:r>
              <w:t xml:space="preserve"> grade year, and was in charge of organizing several band event</w:t>
            </w:r>
            <w:r w:rsidR="00360809">
              <w:t>s</w:t>
            </w:r>
            <w:r w:rsidR="00BF7DA1">
              <w:t>,</w:t>
            </w:r>
            <w:r w:rsidR="00360809">
              <w:t xml:space="preserve"> promoting group unity, </w:t>
            </w:r>
            <w:r>
              <w:t>encouraging everyone to work to</w:t>
            </w:r>
            <w:r w:rsidR="00E62A0F">
              <w:t>gether</w:t>
            </w:r>
            <w:r w:rsidR="00BF7DA1">
              <w:t>, and being reliable and responsible in my practice, performance, and attendance</w:t>
            </w:r>
            <w:r w:rsidR="00E62A0F">
              <w:t xml:space="preserve">. </w:t>
            </w:r>
            <w:r w:rsidR="00372073">
              <w:t>I compose art music and collaborate with musicians who play my pieces.</w:t>
            </w:r>
          </w:p>
        </w:tc>
      </w:tr>
      <w:tr w:rsidR="003A4F9B" w:rsidTr="00F11A06">
        <w:tc>
          <w:tcPr>
            <w:tcW w:w="1905" w:type="dxa"/>
          </w:tcPr>
          <w:p w:rsidR="003A4F9B" w:rsidRDefault="006272ED">
            <w:pPr>
              <w:pStyle w:val="Heading1"/>
            </w:pPr>
            <w:r>
              <w:t>References</w:t>
            </w:r>
          </w:p>
        </w:tc>
        <w:tc>
          <w:tcPr>
            <w:tcW w:w="506" w:type="dxa"/>
          </w:tcPr>
          <w:p w:rsidR="003A4F9B" w:rsidRDefault="003A4F9B"/>
        </w:tc>
        <w:tc>
          <w:tcPr>
            <w:tcW w:w="84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121EF6E6C88C4F90A1EF8EC673230476"/>
                  </w:placeholder>
                  <w15:color w:val="C0C0C0"/>
                  <w15:repeatingSectionItem/>
                </w:sdtPr>
                <w:sdtEndPr/>
                <w:sdtContent>
                  <w:p w:rsidR="003A4F9B" w:rsidRDefault="001F2BC9">
                    <w:pPr>
                      <w:pStyle w:val="Heading2"/>
                    </w:pPr>
                    <w:r>
                      <w:t>Benjamin Leggett</w:t>
                    </w:r>
                  </w:p>
                  <w:p w:rsidR="00C14251" w:rsidRDefault="00C14251">
                    <w:r>
                      <w:t>Band Director, Tri-Cities Steel Band Association</w:t>
                    </w:r>
                  </w:p>
                  <w:p w:rsidR="001F2BC9" w:rsidRDefault="00C14251">
                    <w:r w:rsidRPr="00C14251">
                      <w:t>panfam1@gmail.com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92926704"/>
                  <w:placeholder>
                    <w:docPart w:val="5171AA67154C4A62B858A0DEAE032B3E"/>
                  </w:placeholder>
                  <w15:color w:val="C0C0C0"/>
                  <w15:repeatingSectionItem/>
                </w:sdtPr>
                <w:sdtEndPr/>
                <w:sdtContent>
                  <w:p w:rsidR="001F2BC9" w:rsidRDefault="001F2BC9" w:rsidP="001F2BC9">
                    <w:pPr>
                      <w:pStyle w:val="Heading2"/>
                    </w:pPr>
                    <w:r>
                      <w:t>Arlis Hoglen</w:t>
                    </w:r>
                  </w:p>
                  <w:p w:rsidR="001F2BC9" w:rsidRDefault="00C14251" w:rsidP="001F2BC9">
                    <w:pPr>
                      <w:pStyle w:val="ResumeText"/>
                    </w:pPr>
                    <w:r>
                      <w:t>Ret. Technology Teacher, Kamiakin High School</w:t>
                    </w:r>
                  </w:p>
                  <w:p w:rsidR="001F2BC9" w:rsidRDefault="00351B29" w:rsidP="001F2BC9">
                    <w:r>
                      <w:t>hoglar@charter.net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25368450"/>
                  <w:placeholder>
                    <w:docPart w:val="BFD3DAA0D69E4AD2A9ECD7C428F8E787"/>
                  </w:placeholder>
                  <w15:color w:val="C0C0C0"/>
                  <w15:repeatingSectionItem/>
                </w:sdtPr>
                <w:sdtEndPr/>
                <w:sdtContent>
                  <w:p w:rsidR="001F2BC9" w:rsidRDefault="00BF6014" w:rsidP="001F2BC9">
                    <w:pPr>
                      <w:pStyle w:val="Heading2"/>
                    </w:pPr>
                    <w:r>
                      <w:t>Keith Russell</w:t>
                    </w:r>
                  </w:p>
                  <w:p w:rsidR="001F2BC9" w:rsidRDefault="00C14251" w:rsidP="001F2BC9">
                    <w:pPr>
                      <w:pStyle w:val="ResumeText"/>
                    </w:pPr>
                    <w:r>
                      <w:t>Instrumental Music Director, Kamiakin High School</w:t>
                    </w:r>
                  </w:p>
                  <w:p w:rsidR="003A4F9B" w:rsidRDefault="00DD29A2" w:rsidP="00DD29A2">
                    <w:r>
                      <w:t>keith.russell@ksd.org</w:t>
                    </w:r>
                  </w:p>
                </w:sdtContent>
              </w:sdt>
            </w:sdtContent>
          </w:sdt>
        </w:tc>
      </w:tr>
    </w:tbl>
    <w:p w:rsidR="003A4F9B" w:rsidRDefault="003A4F9B"/>
    <w:sectPr w:rsidR="003A4F9B" w:rsidSect="00183FAB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DB5" w:rsidRDefault="00FC4DB5">
      <w:pPr>
        <w:spacing w:before="0" w:after="0" w:line="240" w:lineRule="auto"/>
      </w:pPr>
      <w:r>
        <w:separator/>
      </w:r>
    </w:p>
  </w:endnote>
  <w:endnote w:type="continuationSeparator" w:id="0">
    <w:p w:rsidR="00FC4DB5" w:rsidRDefault="00FC4D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310" w:rsidRDefault="0069031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5D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DB5" w:rsidRDefault="00FC4DB5">
      <w:pPr>
        <w:spacing w:before="0" w:after="0" w:line="240" w:lineRule="auto"/>
      </w:pPr>
      <w:r>
        <w:separator/>
      </w:r>
    </w:p>
  </w:footnote>
  <w:footnote w:type="continuationSeparator" w:id="0">
    <w:p w:rsidR="00FC4DB5" w:rsidRDefault="00FC4D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A4354"/>
    <w:multiLevelType w:val="hybridMultilevel"/>
    <w:tmpl w:val="DB1A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ED"/>
    <w:rsid w:val="00025237"/>
    <w:rsid w:val="00031C50"/>
    <w:rsid w:val="000E0C34"/>
    <w:rsid w:val="00125D88"/>
    <w:rsid w:val="00126E99"/>
    <w:rsid w:val="0014199D"/>
    <w:rsid w:val="00167CCD"/>
    <w:rsid w:val="00183FAB"/>
    <w:rsid w:val="001C7A09"/>
    <w:rsid w:val="001E1458"/>
    <w:rsid w:val="001E4908"/>
    <w:rsid w:val="001F2BC9"/>
    <w:rsid w:val="00227512"/>
    <w:rsid w:val="002B5D98"/>
    <w:rsid w:val="00326150"/>
    <w:rsid w:val="00351B29"/>
    <w:rsid w:val="00360809"/>
    <w:rsid w:val="00363ACE"/>
    <w:rsid w:val="00372073"/>
    <w:rsid w:val="003A2972"/>
    <w:rsid w:val="003A4F9B"/>
    <w:rsid w:val="003B319D"/>
    <w:rsid w:val="003D1A0D"/>
    <w:rsid w:val="003E25B8"/>
    <w:rsid w:val="003F6A40"/>
    <w:rsid w:val="00417EC4"/>
    <w:rsid w:val="004348AA"/>
    <w:rsid w:val="0048157D"/>
    <w:rsid w:val="00494597"/>
    <w:rsid w:val="004F43B7"/>
    <w:rsid w:val="0053216A"/>
    <w:rsid w:val="00533C91"/>
    <w:rsid w:val="00535258"/>
    <w:rsid w:val="0059256C"/>
    <w:rsid w:val="005B5BE7"/>
    <w:rsid w:val="005D29DC"/>
    <w:rsid w:val="00620AB7"/>
    <w:rsid w:val="00623F65"/>
    <w:rsid w:val="006272ED"/>
    <w:rsid w:val="0065531A"/>
    <w:rsid w:val="00665F8C"/>
    <w:rsid w:val="00680A92"/>
    <w:rsid w:val="00682C3C"/>
    <w:rsid w:val="00690310"/>
    <w:rsid w:val="006A5692"/>
    <w:rsid w:val="006E27AF"/>
    <w:rsid w:val="00740EBC"/>
    <w:rsid w:val="00760740"/>
    <w:rsid w:val="00785975"/>
    <w:rsid w:val="007E30C6"/>
    <w:rsid w:val="00855275"/>
    <w:rsid w:val="00873F55"/>
    <w:rsid w:val="008828B0"/>
    <w:rsid w:val="008878BC"/>
    <w:rsid w:val="00905A31"/>
    <w:rsid w:val="00916395"/>
    <w:rsid w:val="00A23561"/>
    <w:rsid w:val="00A35FC9"/>
    <w:rsid w:val="00AB731B"/>
    <w:rsid w:val="00AE0DC8"/>
    <w:rsid w:val="00AF799A"/>
    <w:rsid w:val="00B42640"/>
    <w:rsid w:val="00B562A6"/>
    <w:rsid w:val="00BB30A4"/>
    <w:rsid w:val="00BF6014"/>
    <w:rsid w:val="00BF7DA1"/>
    <w:rsid w:val="00C110E8"/>
    <w:rsid w:val="00C14251"/>
    <w:rsid w:val="00C46E04"/>
    <w:rsid w:val="00C5138D"/>
    <w:rsid w:val="00CA33A8"/>
    <w:rsid w:val="00CC754B"/>
    <w:rsid w:val="00D332CD"/>
    <w:rsid w:val="00D76819"/>
    <w:rsid w:val="00DD29A2"/>
    <w:rsid w:val="00E0128E"/>
    <w:rsid w:val="00E05BE7"/>
    <w:rsid w:val="00E1053E"/>
    <w:rsid w:val="00E261DB"/>
    <w:rsid w:val="00E62A0F"/>
    <w:rsid w:val="00EE6966"/>
    <w:rsid w:val="00F11A06"/>
    <w:rsid w:val="00F30B32"/>
    <w:rsid w:val="00F46ED1"/>
    <w:rsid w:val="00F80E26"/>
    <w:rsid w:val="00FA5AF7"/>
    <w:rsid w:val="00FC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0347F-9F24-4FDB-88FA-F4338167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C14251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A74EFCFB8142EEB4087A3115578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44EE8-B4EB-4D3F-BFF1-DB05253DB620}"/>
      </w:docPartPr>
      <w:docPartBody>
        <w:p w:rsidR="00C7376E" w:rsidRDefault="00C7376E">
          <w:pPr>
            <w:pStyle w:val="F1A74EFCFB8142EEB4087A311557819B"/>
          </w:pPr>
          <w:r>
            <w:t>[Your Name]</w:t>
          </w:r>
        </w:p>
      </w:docPartBody>
    </w:docPart>
    <w:docPart>
      <w:docPartPr>
        <w:name w:val="121EF6E6C88C4F90A1EF8EC67323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9F72-7637-4482-A977-A76AD4058B64}"/>
      </w:docPartPr>
      <w:docPartBody>
        <w:p w:rsidR="00C7376E" w:rsidRDefault="00C7376E">
          <w:pPr>
            <w:pStyle w:val="121EF6E6C88C4F90A1EF8EC6732304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71AA67154C4A62B858A0DEAE03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A7BD5-DABE-496D-BDC1-DB1DC019B97F}"/>
      </w:docPartPr>
      <w:docPartBody>
        <w:p w:rsidR="00C7376E" w:rsidRDefault="00C7376E" w:rsidP="00C7376E">
          <w:pPr>
            <w:pStyle w:val="5171AA67154C4A62B858A0DEAE032B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D3DAA0D69E4AD2A9ECD7C428F8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F7B7-023F-4C63-9FF2-5BBB2E5BC01A}"/>
      </w:docPartPr>
      <w:docPartBody>
        <w:p w:rsidR="00C7376E" w:rsidRDefault="00C7376E" w:rsidP="00C7376E">
          <w:pPr>
            <w:pStyle w:val="BFD3DAA0D69E4AD2A9ECD7C428F8E7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847B2D747B482986B906FA705F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8D1D-48CD-41AA-9179-B54F9D7851BD}"/>
      </w:docPartPr>
      <w:docPartBody>
        <w:p w:rsidR="004E13DB" w:rsidRDefault="004E13DB" w:rsidP="004E13DB">
          <w:pPr>
            <w:pStyle w:val="D1847B2D747B482986B906FA705FD3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16F0C9AA334C41ADC19D1AA2AB2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5DB3-2F32-4305-B8E9-850F017B1929}"/>
      </w:docPartPr>
      <w:docPartBody>
        <w:p w:rsidR="003F38B3" w:rsidRDefault="00CA0AA0" w:rsidP="00CA0AA0">
          <w:pPr>
            <w:pStyle w:val="8116F0C9AA334C41ADC19D1AA2AB2C6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5CF57B97A84B44BFDA7BA1CE88E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CB429-3AE9-4C9A-9819-0737988699B5}"/>
      </w:docPartPr>
      <w:docPartBody>
        <w:p w:rsidR="00000000" w:rsidRDefault="00916958" w:rsidP="00916958">
          <w:pPr>
            <w:pStyle w:val="955CF57B97A84B44BFDA7BA1CE88ED0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D8BB06CF04403D881BD5D0DCBB1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263E-D272-46B5-924F-D8B868E193F7}"/>
      </w:docPartPr>
      <w:docPartBody>
        <w:p w:rsidR="00000000" w:rsidRDefault="00916958" w:rsidP="00916958">
          <w:pPr>
            <w:pStyle w:val="7AD8BB06CF04403D881BD5D0DCBB14E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6E"/>
    <w:rsid w:val="00136C5E"/>
    <w:rsid w:val="00224A28"/>
    <w:rsid w:val="003A554D"/>
    <w:rsid w:val="003F38B3"/>
    <w:rsid w:val="004E13DB"/>
    <w:rsid w:val="006059C3"/>
    <w:rsid w:val="006C659D"/>
    <w:rsid w:val="00704F2F"/>
    <w:rsid w:val="00755415"/>
    <w:rsid w:val="00916958"/>
    <w:rsid w:val="00C7376E"/>
    <w:rsid w:val="00CA0AA0"/>
    <w:rsid w:val="00E543B1"/>
    <w:rsid w:val="00EB7C9B"/>
    <w:rsid w:val="00FA4854"/>
    <w:rsid w:val="00FC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B59BFE78E4E09833650606311315C">
    <w:name w:val="5E2B59BFE78E4E09833650606311315C"/>
  </w:style>
  <w:style w:type="paragraph" w:customStyle="1" w:styleId="0592A9786B664CCBB0120552A44EEB29">
    <w:name w:val="0592A9786B664CCBB0120552A44EEB29"/>
  </w:style>
  <w:style w:type="paragraph" w:customStyle="1" w:styleId="414D7E515B614D18B910CCC86E4D8BFC">
    <w:name w:val="414D7E515B614D18B910CCC86E4D8BFC"/>
  </w:style>
  <w:style w:type="paragraph" w:customStyle="1" w:styleId="51E4A09A2BA44652B990CE148E566E3D">
    <w:name w:val="51E4A09A2BA44652B990CE148E566E3D"/>
  </w:style>
  <w:style w:type="character" w:styleId="Emphasis">
    <w:name w:val="Emphasis"/>
    <w:basedOn w:val="DefaultParagraphFont"/>
    <w:uiPriority w:val="2"/>
    <w:unhideWhenUsed/>
    <w:qFormat/>
    <w:rsid w:val="00FA4854"/>
    <w:rPr>
      <w:color w:val="5B9BD5" w:themeColor="accent1"/>
    </w:rPr>
  </w:style>
  <w:style w:type="paragraph" w:customStyle="1" w:styleId="A361953AC0714EEF9A60B4A90F045CA6">
    <w:name w:val="A361953AC0714EEF9A60B4A90F045CA6"/>
  </w:style>
  <w:style w:type="paragraph" w:customStyle="1" w:styleId="F1A74EFCFB8142EEB4087A311557819B">
    <w:name w:val="F1A74EFCFB8142EEB4087A311557819B"/>
  </w:style>
  <w:style w:type="paragraph" w:customStyle="1" w:styleId="E98AF95B099E4553B95E421294767A2B">
    <w:name w:val="E98AF95B099E4553B95E421294767A2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3AF1362CE994BFEA3D027F8203636E8">
    <w:name w:val="A3AF1362CE994BFEA3D027F8203636E8"/>
  </w:style>
  <w:style w:type="character" w:styleId="PlaceholderText">
    <w:name w:val="Placeholder Text"/>
    <w:basedOn w:val="DefaultParagraphFont"/>
    <w:uiPriority w:val="99"/>
    <w:semiHidden/>
    <w:rsid w:val="00916958"/>
    <w:rPr>
      <w:color w:val="808080"/>
    </w:rPr>
  </w:style>
  <w:style w:type="paragraph" w:customStyle="1" w:styleId="121EF6E6C88C4F90A1EF8EC673230476">
    <w:name w:val="121EF6E6C88C4F90A1EF8EC673230476"/>
  </w:style>
  <w:style w:type="paragraph" w:customStyle="1" w:styleId="3220EF7CC47B4016A0DEE48F5B2F279B">
    <w:name w:val="3220EF7CC47B4016A0DEE48F5B2F279B"/>
  </w:style>
  <w:style w:type="paragraph" w:customStyle="1" w:styleId="EDE79DD42FF14471AB919EB6988563EA">
    <w:name w:val="EDE79DD42FF14471AB919EB6988563EA"/>
  </w:style>
  <w:style w:type="paragraph" w:customStyle="1" w:styleId="4D192D85E92B45CBA094554872CFDA05">
    <w:name w:val="4D192D85E92B45CBA094554872CFDA05"/>
  </w:style>
  <w:style w:type="paragraph" w:customStyle="1" w:styleId="B628C17A30D44F93847E78556D320DEC">
    <w:name w:val="B628C17A30D44F93847E78556D320DEC"/>
  </w:style>
  <w:style w:type="paragraph" w:customStyle="1" w:styleId="6C20803F1BE944B2ACB2A28885C086BA">
    <w:name w:val="6C20803F1BE944B2ACB2A28885C086BA"/>
  </w:style>
  <w:style w:type="paragraph" w:customStyle="1" w:styleId="AB11BFADEBD04E55A8AA10787A6235AD">
    <w:name w:val="AB11BFADEBD04E55A8AA10787A6235AD"/>
  </w:style>
  <w:style w:type="paragraph" w:customStyle="1" w:styleId="9F63DB2691F34CFCA1D7B5DA6134421C">
    <w:name w:val="9F63DB2691F34CFCA1D7B5DA6134421C"/>
  </w:style>
  <w:style w:type="paragraph" w:customStyle="1" w:styleId="915F68713BDF4101B13763C888F9977C">
    <w:name w:val="915F68713BDF4101B13763C888F9977C"/>
  </w:style>
  <w:style w:type="paragraph" w:customStyle="1" w:styleId="76391EEADA5041C6A63F4577CC43E71B">
    <w:name w:val="76391EEADA5041C6A63F4577CC43E71B"/>
  </w:style>
  <w:style w:type="paragraph" w:customStyle="1" w:styleId="6B0C5192048240D48E11CC923C49C5AA">
    <w:name w:val="6B0C5192048240D48E11CC923C49C5AA"/>
  </w:style>
  <w:style w:type="paragraph" w:customStyle="1" w:styleId="0ECB38FF3F1D4604B98A62BE723497D2">
    <w:name w:val="0ECB38FF3F1D4604B98A62BE723497D2"/>
    <w:rsid w:val="00C7376E"/>
  </w:style>
  <w:style w:type="paragraph" w:customStyle="1" w:styleId="1D811A9EB3414B3CA1BE91628ED6F324">
    <w:name w:val="1D811A9EB3414B3CA1BE91628ED6F324"/>
    <w:rsid w:val="00C7376E"/>
  </w:style>
  <w:style w:type="paragraph" w:customStyle="1" w:styleId="4B437076F3CC4B2DA5CEDCABAF5C27C6">
    <w:name w:val="4B437076F3CC4B2DA5CEDCABAF5C27C6"/>
    <w:rsid w:val="00C7376E"/>
  </w:style>
  <w:style w:type="paragraph" w:customStyle="1" w:styleId="328220A5C430440C8064C9F7FABBC82A">
    <w:name w:val="328220A5C430440C8064C9F7FABBC82A"/>
    <w:rsid w:val="00C7376E"/>
  </w:style>
  <w:style w:type="paragraph" w:customStyle="1" w:styleId="5171AA67154C4A62B858A0DEAE032B3E">
    <w:name w:val="5171AA67154C4A62B858A0DEAE032B3E"/>
    <w:rsid w:val="00C7376E"/>
  </w:style>
  <w:style w:type="paragraph" w:customStyle="1" w:styleId="40A1CB068DC74C19B1C3534C955D5E47">
    <w:name w:val="40A1CB068DC74C19B1C3534C955D5E47"/>
    <w:rsid w:val="00C7376E"/>
  </w:style>
  <w:style w:type="paragraph" w:customStyle="1" w:styleId="3DDFB85CFF514DB59F0D7F7DCC20C762">
    <w:name w:val="3DDFB85CFF514DB59F0D7F7DCC20C762"/>
    <w:rsid w:val="00C7376E"/>
  </w:style>
  <w:style w:type="paragraph" w:customStyle="1" w:styleId="B71B99A4228F4D56B738A20D3B91DBF7">
    <w:name w:val="B71B99A4228F4D56B738A20D3B91DBF7"/>
    <w:rsid w:val="00C7376E"/>
  </w:style>
  <w:style w:type="paragraph" w:customStyle="1" w:styleId="BFD3DAA0D69E4AD2A9ECD7C428F8E787">
    <w:name w:val="BFD3DAA0D69E4AD2A9ECD7C428F8E787"/>
    <w:rsid w:val="00C7376E"/>
  </w:style>
  <w:style w:type="paragraph" w:customStyle="1" w:styleId="CFD05DC932BA4DEF975120687DFB8424">
    <w:name w:val="CFD05DC932BA4DEF975120687DFB8424"/>
    <w:rsid w:val="00C7376E"/>
  </w:style>
  <w:style w:type="paragraph" w:customStyle="1" w:styleId="1A7B916D74104498B3856074C1F55286">
    <w:name w:val="1A7B916D74104498B3856074C1F55286"/>
    <w:rsid w:val="00C7376E"/>
  </w:style>
  <w:style w:type="paragraph" w:customStyle="1" w:styleId="4364913EB8DD45C8A397AF0872FCE685">
    <w:name w:val="4364913EB8DD45C8A397AF0872FCE685"/>
    <w:rsid w:val="00C7376E"/>
  </w:style>
  <w:style w:type="paragraph" w:customStyle="1" w:styleId="09A63001074145B086D7246E27F9A991">
    <w:name w:val="09A63001074145B086D7246E27F9A991"/>
    <w:rsid w:val="00FA4854"/>
  </w:style>
  <w:style w:type="paragraph" w:customStyle="1" w:styleId="D65FF3A8E7484085967E817B0D96F378">
    <w:name w:val="D65FF3A8E7484085967E817B0D96F378"/>
    <w:rsid w:val="00FA4854"/>
  </w:style>
  <w:style w:type="paragraph" w:customStyle="1" w:styleId="E46D460FBE2149968406971861B5D6DC">
    <w:name w:val="E46D460FBE2149968406971861B5D6DC"/>
    <w:rsid w:val="00FA4854"/>
  </w:style>
  <w:style w:type="paragraph" w:customStyle="1" w:styleId="48D158EF46C149E5924419604905882D">
    <w:name w:val="48D158EF46C149E5924419604905882D"/>
    <w:rsid w:val="00FA4854"/>
  </w:style>
  <w:style w:type="paragraph" w:customStyle="1" w:styleId="940E985EE8F048D48FBBF4806A592973">
    <w:name w:val="940E985EE8F048D48FBBF4806A592973"/>
    <w:rsid w:val="00FA4854"/>
  </w:style>
  <w:style w:type="paragraph" w:customStyle="1" w:styleId="D1847B2D747B482986B906FA705FD348">
    <w:name w:val="D1847B2D747B482986B906FA705FD348"/>
    <w:rsid w:val="004E13DB"/>
  </w:style>
  <w:style w:type="paragraph" w:customStyle="1" w:styleId="DD035F99E3A14D8B8505DF3F9BE0FEDA">
    <w:name w:val="DD035F99E3A14D8B8505DF3F9BE0FEDA"/>
    <w:rsid w:val="006059C3"/>
  </w:style>
  <w:style w:type="paragraph" w:customStyle="1" w:styleId="ADEB3025251E470DA6706A759896E659">
    <w:name w:val="ADEB3025251E470DA6706A759896E659"/>
    <w:rsid w:val="006059C3"/>
  </w:style>
  <w:style w:type="paragraph" w:customStyle="1" w:styleId="8116F0C9AA334C41ADC19D1AA2AB2C69">
    <w:name w:val="8116F0C9AA334C41ADC19D1AA2AB2C69"/>
    <w:rsid w:val="00CA0AA0"/>
  </w:style>
  <w:style w:type="paragraph" w:customStyle="1" w:styleId="8D05A6A89D7F41A6A23F5157E8F4935B">
    <w:name w:val="8D05A6A89D7F41A6A23F5157E8F4935B"/>
    <w:rsid w:val="00CA0AA0"/>
  </w:style>
  <w:style w:type="paragraph" w:customStyle="1" w:styleId="EDCDB4340EED41D7B9F375B4FDD16374">
    <w:name w:val="EDCDB4340EED41D7B9F375B4FDD16374"/>
    <w:rsid w:val="00CA0AA0"/>
  </w:style>
  <w:style w:type="paragraph" w:customStyle="1" w:styleId="A62D4C384FA04B1CAE78F3B84C314F98">
    <w:name w:val="A62D4C384FA04B1CAE78F3B84C314F98"/>
    <w:rsid w:val="00CA0AA0"/>
  </w:style>
  <w:style w:type="paragraph" w:customStyle="1" w:styleId="9BF8C2FA11E14D17AA4F9D2F5A8311EF">
    <w:name w:val="9BF8C2FA11E14D17AA4F9D2F5A8311EF"/>
    <w:rsid w:val="00916958"/>
  </w:style>
  <w:style w:type="paragraph" w:customStyle="1" w:styleId="7D6463ACFAE643279BA91F09B9D62E69">
    <w:name w:val="7D6463ACFAE643279BA91F09B9D62E69"/>
    <w:rsid w:val="00916958"/>
  </w:style>
  <w:style w:type="paragraph" w:customStyle="1" w:styleId="5CE4B7E721D842BEB8F939C971741A65">
    <w:name w:val="5CE4B7E721D842BEB8F939C971741A65"/>
    <w:rsid w:val="00916958"/>
  </w:style>
  <w:style w:type="paragraph" w:customStyle="1" w:styleId="955CF57B97A84B44BFDA7BA1CE88ED04">
    <w:name w:val="955CF57B97A84B44BFDA7BA1CE88ED04"/>
    <w:rsid w:val="00916958"/>
  </w:style>
  <w:style w:type="paragraph" w:customStyle="1" w:styleId="7AD8BB06CF04403D881BD5D0DCBB14E3">
    <w:name w:val="7AD8BB06CF04403D881BD5D0DCBB14E3"/>
    <w:rsid w:val="00916958"/>
  </w:style>
  <w:style w:type="paragraph" w:customStyle="1" w:styleId="89E0DBA20CDD47469019BCA4D23F0EE7">
    <w:name w:val="89E0DBA20CDD47469019BCA4D23F0EE7"/>
    <w:rsid w:val="00916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2829 Sunshine Ridge Road</CompanyAddress>
  <CompanyPhone>(509)-845-0206</CompanyPhone>
  <CompanyFax/>
  <CompanyEmail>(509)845-2565	binarymrt@gmail.com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1147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Tuff Henson	2829 Sunshine ridge rd, richland, wa  99352 	  phone: (509)845-0206</dc:creator>
  <cp:keywords/>
  <dc:description/>
  <cp:lastModifiedBy>Jordan Henson</cp:lastModifiedBy>
  <cp:revision>10</cp:revision>
  <dcterms:created xsi:type="dcterms:W3CDTF">2017-02-02T18:28:00Z</dcterms:created>
  <dcterms:modified xsi:type="dcterms:W3CDTF">2017-04-29T01:23:00Z</dcterms:modified>
  <cp:category>Richland, WA, 99352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